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E6B6E" w14:textId="14AD538D" w:rsidR="00387517" w:rsidRPr="009A1CF4" w:rsidRDefault="007A2646" w:rsidP="00387517">
      <w:pPr>
        <w:pStyle w:val="LabTitle"/>
      </w:pPr>
      <w:r w:rsidRPr="0004180D">
        <w:t xml:space="preserve">Packet Tracer </w:t>
      </w:r>
      <w:r w:rsidR="00972AB7">
        <w:t>–</w:t>
      </w:r>
      <w:r w:rsidR="00DA7249" w:rsidRPr="0004180D">
        <w:rPr>
          <w:szCs w:val="36"/>
        </w:rPr>
        <w:t xml:space="preserve"> </w:t>
      </w:r>
      <w:r w:rsidR="0014591D">
        <w:t>Configure Wireless Security</w:t>
      </w:r>
    </w:p>
    <w:p w14:paraId="27DC5279" w14:textId="6B8C4D55" w:rsidR="0014591D" w:rsidRDefault="0014591D" w:rsidP="0014591D">
      <w:pPr>
        <w:pStyle w:val="InstNoteRed"/>
      </w:pPr>
    </w:p>
    <w:p w14:paraId="28318D89" w14:textId="5A1CCDE5" w:rsidR="00DA7249" w:rsidRPr="0004180D" w:rsidRDefault="00DA7249" w:rsidP="0004180D">
      <w:pPr>
        <w:pStyle w:val="LabSection"/>
        <w:rPr>
          <w:rFonts w:eastAsiaTheme="minorEastAsia"/>
          <w:szCs w:val="24"/>
        </w:rPr>
      </w:pPr>
      <w:r w:rsidRPr="0004180D">
        <w:rPr>
          <w:rFonts w:eastAsiaTheme="minorEastAsia"/>
        </w:rPr>
        <w:t>Objectives</w:t>
      </w:r>
    </w:p>
    <w:p w14:paraId="66E27E27" w14:textId="1CEDEF46" w:rsidR="00A91A8D" w:rsidRDefault="00A91A8D" w:rsidP="0004180D">
      <w:pPr>
        <w:pStyle w:val="Bulletlevel1"/>
        <w:rPr>
          <w:szCs w:val="24"/>
        </w:rPr>
      </w:pPr>
      <w:r>
        <w:rPr>
          <w:szCs w:val="24"/>
        </w:rPr>
        <w:t>Create a home network with a secure wireless router</w:t>
      </w:r>
    </w:p>
    <w:p w14:paraId="575A6575" w14:textId="77777777" w:rsidR="00DA7249" w:rsidRPr="0004180D" w:rsidRDefault="00DA7249" w:rsidP="0004180D">
      <w:pPr>
        <w:pStyle w:val="LabSection"/>
        <w:rPr>
          <w:rFonts w:eastAsiaTheme="minorEastAsia"/>
          <w:szCs w:val="24"/>
        </w:rPr>
      </w:pPr>
      <w:r w:rsidRPr="0004180D">
        <w:rPr>
          <w:rFonts w:eastAsiaTheme="minorEastAsia"/>
        </w:rPr>
        <w:t>Introduction</w:t>
      </w:r>
    </w:p>
    <w:p w14:paraId="41F31A76" w14:textId="104326E0" w:rsidR="00DA7249" w:rsidRPr="00DA7249" w:rsidRDefault="00DA7249" w:rsidP="007A2646">
      <w:pPr>
        <w:pStyle w:val="BodyText"/>
        <w:rPr>
          <w:rFonts w:ascii="Times New Roman" w:eastAsiaTheme="minorEastAsia" w:hAnsi="Times New Roman"/>
          <w:sz w:val="24"/>
        </w:rPr>
      </w:pPr>
      <w:r w:rsidRPr="00DA7249">
        <w:rPr>
          <w:rFonts w:eastAsiaTheme="minorEastAsia"/>
        </w:rPr>
        <w:t xml:space="preserve">In this activity, you will configure </w:t>
      </w:r>
      <w:r w:rsidR="00904630">
        <w:rPr>
          <w:rFonts w:eastAsiaTheme="minorEastAsia"/>
        </w:rPr>
        <w:t>a</w:t>
      </w:r>
      <w:r w:rsidRPr="00DA7249">
        <w:rPr>
          <w:rFonts w:eastAsiaTheme="minorEastAsia"/>
        </w:rPr>
        <w:t xml:space="preserve"> wireless router to:</w:t>
      </w:r>
    </w:p>
    <w:p w14:paraId="7EEEC9C1" w14:textId="77777777" w:rsidR="00A91A8D" w:rsidRDefault="00A91A8D" w:rsidP="00A91A8D">
      <w:pPr>
        <w:pStyle w:val="Bulletlevel1"/>
        <w:rPr>
          <w:szCs w:val="24"/>
        </w:rPr>
      </w:pPr>
      <w:r>
        <w:rPr>
          <w:szCs w:val="24"/>
        </w:rPr>
        <w:t>Modify the default password.</w:t>
      </w:r>
    </w:p>
    <w:p w14:paraId="29BEF60A" w14:textId="77777777" w:rsidR="00A91A8D" w:rsidRDefault="00A91A8D" w:rsidP="00A91A8D">
      <w:pPr>
        <w:pStyle w:val="Bulletlevel1"/>
        <w:rPr>
          <w:szCs w:val="24"/>
        </w:rPr>
      </w:pPr>
      <w:r>
        <w:rPr>
          <w:szCs w:val="24"/>
        </w:rPr>
        <w:t>Modify the default SSID and do not broadcast</w:t>
      </w:r>
    </w:p>
    <w:p w14:paraId="264AFC5B" w14:textId="5990812D" w:rsidR="00DA7249" w:rsidRPr="0004180D" w:rsidRDefault="00DA7249" w:rsidP="0004180D">
      <w:pPr>
        <w:pStyle w:val="Bulletlevel1"/>
        <w:rPr>
          <w:szCs w:val="24"/>
        </w:rPr>
      </w:pPr>
      <w:r w:rsidRPr="0004180D">
        <w:rPr>
          <w:szCs w:val="21"/>
        </w:rPr>
        <w:t>Use WPA2 Personal as security method</w:t>
      </w:r>
      <w:r w:rsidR="00972AB7">
        <w:rPr>
          <w:szCs w:val="21"/>
        </w:rPr>
        <w:t>.</w:t>
      </w:r>
    </w:p>
    <w:p w14:paraId="25C00095" w14:textId="56F85889" w:rsidR="00DA7249" w:rsidRPr="0004180D" w:rsidRDefault="00DA7249" w:rsidP="0004180D">
      <w:pPr>
        <w:pStyle w:val="Bulletlevel1"/>
        <w:rPr>
          <w:szCs w:val="24"/>
        </w:rPr>
      </w:pPr>
      <w:r w:rsidRPr="0004180D">
        <w:rPr>
          <w:szCs w:val="21"/>
        </w:rPr>
        <w:t>Rely on MAC filtering to increase security</w:t>
      </w:r>
      <w:r w:rsidR="00972AB7">
        <w:rPr>
          <w:szCs w:val="21"/>
        </w:rPr>
        <w:t>.</w:t>
      </w:r>
    </w:p>
    <w:p w14:paraId="5577EE33" w14:textId="476928F1" w:rsidR="00972AB7" w:rsidRPr="0004180D" w:rsidRDefault="00972AB7" w:rsidP="0004180D">
      <w:pPr>
        <w:pStyle w:val="Bulletlevel1"/>
        <w:rPr>
          <w:szCs w:val="24"/>
        </w:rPr>
      </w:pPr>
      <w:r>
        <w:rPr>
          <w:szCs w:val="21"/>
        </w:rPr>
        <w:t>Disable remote management.</w:t>
      </w:r>
    </w:p>
    <w:p w14:paraId="410592AF" w14:textId="0D5C880D" w:rsidR="00A91A8D" w:rsidRDefault="00974304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Load the .pkt file</w:t>
      </w:r>
    </w:p>
    <w:p w14:paraId="4771362A" w14:textId="735E5155" w:rsidR="00A91A8D" w:rsidRPr="007A2646" w:rsidRDefault="00A91A8D" w:rsidP="00A91A8D">
      <w:pPr>
        <w:pStyle w:val="SubStepAlpha"/>
        <w:rPr>
          <w:szCs w:val="24"/>
        </w:rPr>
      </w:pPr>
      <w:r>
        <w:rPr>
          <w:szCs w:val="21"/>
        </w:rPr>
        <w:t xml:space="preserve">Load </w:t>
      </w:r>
      <w:r w:rsidR="00974304">
        <w:rPr>
          <w:szCs w:val="21"/>
        </w:rPr>
        <w:t xml:space="preserve">the 5.1.2.6 </w:t>
      </w:r>
      <w:r>
        <w:rPr>
          <w:szCs w:val="21"/>
        </w:rPr>
        <w:t>Packet Tracer</w:t>
      </w:r>
      <w:r w:rsidR="00974304">
        <w:rPr>
          <w:szCs w:val="21"/>
        </w:rPr>
        <w:t xml:space="preserve"> – Configure Wireless Security.pkt file.</w:t>
      </w:r>
    </w:p>
    <w:p w14:paraId="78F3439F" w14:textId="4876DFF5" w:rsidR="00974304" w:rsidRPr="00EB20C7" w:rsidRDefault="00974304" w:rsidP="00974304">
      <w:pPr>
        <w:pStyle w:val="SubStepAlpha"/>
        <w:rPr>
          <w:szCs w:val="24"/>
        </w:rPr>
      </w:pPr>
      <w:r>
        <w:rPr>
          <w:szCs w:val="24"/>
        </w:rPr>
        <w:t xml:space="preserve">Press the </w:t>
      </w:r>
      <w:r>
        <w:rPr>
          <w:b/>
        </w:rPr>
        <w:t>power</w:t>
      </w:r>
      <w:r>
        <w:t xml:space="preserve"> button on Laptop1 to turn it off.</w:t>
      </w:r>
    </w:p>
    <w:p w14:paraId="27761310" w14:textId="77777777" w:rsidR="00974304" w:rsidRPr="00433A8A" w:rsidRDefault="00974304" w:rsidP="00974304">
      <w:pPr>
        <w:pStyle w:val="SubStepAlpha"/>
        <w:rPr>
          <w:szCs w:val="24"/>
        </w:rPr>
      </w:pPr>
      <w:r>
        <w:t xml:space="preserve">Drag the </w:t>
      </w:r>
      <w:r>
        <w:rPr>
          <w:b/>
        </w:rPr>
        <w:t>Ethernet</w:t>
      </w:r>
      <w:r>
        <w:t xml:space="preserve"> port to the </w:t>
      </w:r>
      <w:r>
        <w:rPr>
          <w:b/>
        </w:rPr>
        <w:t xml:space="preserve">Modules </w:t>
      </w:r>
      <w:r>
        <w:t>list to remove it.</w:t>
      </w:r>
    </w:p>
    <w:p w14:paraId="77C620A7" w14:textId="77777777" w:rsidR="00974304" w:rsidRPr="00433A8A" w:rsidRDefault="00974304" w:rsidP="00974304">
      <w:pPr>
        <w:pStyle w:val="SubStepAlpha"/>
        <w:rPr>
          <w:szCs w:val="24"/>
        </w:rPr>
      </w:pPr>
      <w:r>
        <w:t xml:space="preserve">Drag the </w:t>
      </w:r>
      <w:r>
        <w:rPr>
          <w:b/>
        </w:rPr>
        <w:t>WPC300N</w:t>
      </w:r>
      <w:r>
        <w:t xml:space="preserve"> module to the empty slot on </w:t>
      </w:r>
      <w:r>
        <w:rPr>
          <w:b/>
        </w:rPr>
        <w:t>Laptop1</w:t>
      </w:r>
      <w:r>
        <w:t xml:space="preserve"> and press the </w:t>
      </w:r>
      <w:r>
        <w:rPr>
          <w:b/>
        </w:rPr>
        <w:t>power</w:t>
      </w:r>
      <w:r>
        <w:t xml:space="preserve"> button to boot </w:t>
      </w:r>
      <w:r>
        <w:rPr>
          <w:b/>
        </w:rPr>
        <w:t>Laptop1</w:t>
      </w:r>
      <w:r>
        <w:t>.</w:t>
      </w:r>
    </w:p>
    <w:p w14:paraId="66B7C875" w14:textId="19754C48" w:rsidR="00972AB7" w:rsidRDefault="00972AB7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Modify the default password.</w:t>
      </w:r>
    </w:p>
    <w:p w14:paraId="452AABF5" w14:textId="412D1163" w:rsidR="009E57AD" w:rsidRPr="007A2646" w:rsidRDefault="009E57AD" w:rsidP="009E57AD">
      <w:pPr>
        <w:pStyle w:val="SubStepAlpha"/>
        <w:rPr>
          <w:szCs w:val="24"/>
        </w:rPr>
      </w:pPr>
      <w:r>
        <w:rPr>
          <w:szCs w:val="21"/>
        </w:rPr>
        <w:t>Click on</w:t>
      </w:r>
      <w:r w:rsidRPr="007A2646">
        <w:rPr>
          <w:szCs w:val="21"/>
        </w:rPr>
        <w:t xml:space="preserve"> the wireless router</w:t>
      </w:r>
      <w:r>
        <w:rPr>
          <w:szCs w:val="21"/>
        </w:rPr>
        <w:t xml:space="preserve"> and select the </w:t>
      </w:r>
      <w:r w:rsidRPr="009E57AD">
        <w:rPr>
          <w:b/>
          <w:szCs w:val="21"/>
        </w:rPr>
        <w:t>GUI</w:t>
      </w:r>
      <w:r>
        <w:rPr>
          <w:szCs w:val="21"/>
        </w:rPr>
        <w:t xml:space="preserve"> for configuration. </w:t>
      </w:r>
    </w:p>
    <w:p w14:paraId="55B355CF" w14:textId="0F679F40" w:rsidR="00972AB7" w:rsidRPr="007A2646" w:rsidRDefault="00713990" w:rsidP="00972AB7">
      <w:pPr>
        <w:pStyle w:val="SubStepAlpha"/>
        <w:rPr>
          <w:szCs w:val="24"/>
        </w:rPr>
      </w:pPr>
      <w:r>
        <w:rPr>
          <w:szCs w:val="21"/>
        </w:rPr>
        <w:t xml:space="preserve">Click </w:t>
      </w:r>
      <w:r w:rsidRPr="00713990">
        <w:rPr>
          <w:b/>
          <w:szCs w:val="21"/>
        </w:rPr>
        <w:t>Administration &gt; Management</w:t>
      </w:r>
    </w:p>
    <w:p w14:paraId="5BEFCCD9" w14:textId="47463E47" w:rsidR="00972AB7" w:rsidRPr="00713990" w:rsidRDefault="00713990" w:rsidP="00972AB7">
      <w:pPr>
        <w:pStyle w:val="SubStepAlpha"/>
        <w:rPr>
          <w:szCs w:val="24"/>
        </w:rPr>
      </w:pPr>
      <w:r>
        <w:rPr>
          <w:szCs w:val="21"/>
        </w:rPr>
        <w:t xml:space="preserve">Modify the router password to </w:t>
      </w:r>
      <w:r w:rsidR="00594516">
        <w:rPr>
          <w:szCs w:val="21"/>
        </w:rPr>
        <w:t xml:space="preserve">a stronger one. </w:t>
      </w:r>
      <w:r w:rsidR="008B66B4">
        <w:rPr>
          <w:szCs w:val="21"/>
        </w:rPr>
        <w:t xml:space="preserve">Change the password to </w:t>
      </w:r>
      <w:r w:rsidR="00594516">
        <w:rPr>
          <w:b/>
          <w:szCs w:val="21"/>
        </w:rPr>
        <w:t>aC0</w:t>
      </w:r>
      <w:r w:rsidRPr="00713990">
        <w:rPr>
          <w:b/>
          <w:szCs w:val="21"/>
        </w:rPr>
        <w:t>mpAny3</w:t>
      </w:r>
      <w:r w:rsidR="009E57AD">
        <w:rPr>
          <w:b/>
          <w:szCs w:val="21"/>
        </w:rPr>
        <w:t xml:space="preserve">. </w:t>
      </w:r>
      <w:r w:rsidR="009E57AD">
        <w:rPr>
          <w:szCs w:val="21"/>
        </w:rPr>
        <w:t>Note that the new password has 8 characters with upper and lower case digits and some of the vowels have been changed to numbers. Select</w:t>
      </w:r>
      <w:r>
        <w:rPr>
          <w:szCs w:val="21"/>
        </w:rPr>
        <w:t xml:space="preserve"> </w:t>
      </w:r>
      <w:r w:rsidRPr="00713990">
        <w:rPr>
          <w:b/>
          <w:szCs w:val="21"/>
        </w:rPr>
        <w:t>Save Settings</w:t>
      </w:r>
      <w:r>
        <w:rPr>
          <w:szCs w:val="21"/>
        </w:rPr>
        <w:t xml:space="preserve"> at the bottom of that screen.</w:t>
      </w:r>
    </w:p>
    <w:p w14:paraId="7A32C744" w14:textId="7AD58663" w:rsidR="00713990" w:rsidRDefault="00713990" w:rsidP="007A2646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Modify the default SSID name and disable the broadcast feature.</w:t>
      </w:r>
    </w:p>
    <w:p w14:paraId="6C917C86" w14:textId="526A8B83" w:rsidR="00713990" w:rsidRPr="00713990" w:rsidRDefault="00713990" w:rsidP="00713990">
      <w:pPr>
        <w:pStyle w:val="SubStepAlpha"/>
        <w:rPr>
          <w:szCs w:val="24"/>
        </w:rPr>
      </w:pPr>
      <w:r>
        <w:rPr>
          <w:szCs w:val="21"/>
        </w:rPr>
        <w:t xml:space="preserve">Click </w:t>
      </w:r>
      <w:r>
        <w:rPr>
          <w:b/>
          <w:szCs w:val="21"/>
        </w:rPr>
        <w:t xml:space="preserve">Wireless </w:t>
      </w:r>
      <w:r>
        <w:rPr>
          <w:szCs w:val="21"/>
        </w:rPr>
        <w:t xml:space="preserve">and modify the SSID name to </w:t>
      </w:r>
      <w:r w:rsidRPr="00713990">
        <w:rPr>
          <w:b/>
          <w:szCs w:val="21"/>
        </w:rPr>
        <w:t>aCompany.</w:t>
      </w:r>
    </w:p>
    <w:p w14:paraId="5C76FCD3" w14:textId="0D574294" w:rsidR="00713990" w:rsidRPr="001B3733" w:rsidRDefault="00713990" w:rsidP="00713990">
      <w:pPr>
        <w:pStyle w:val="SubStepAlpha"/>
        <w:rPr>
          <w:szCs w:val="24"/>
        </w:rPr>
      </w:pPr>
      <w:r w:rsidRPr="00713990">
        <w:rPr>
          <w:szCs w:val="21"/>
        </w:rPr>
        <w:t xml:space="preserve">Select </w:t>
      </w:r>
      <w:r w:rsidRPr="00713990">
        <w:rPr>
          <w:b/>
          <w:szCs w:val="21"/>
        </w:rPr>
        <w:t>SSID Broadcast</w:t>
      </w:r>
      <w:r w:rsidRPr="00713990">
        <w:rPr>
          <w:szCs w:val="21"/>
        </w:rPr>
        <w:t xml:space="preserve"> and click </w:t>
      </w:r>
      <w:r w:rsidRPr="009E57AD">
        <w:rPr>
          <w:b/>
          <w:szCs w:val="21"/>
        </w:rPr>
        <w:t>Disable</w:t>
      </w:r>
      <w:r w:rsidR="009E57AD" w:rsidRPr="009E57AD">
        <w:rPr>
          <w:b/>
          <w:szCs w:val="21"/>
        </w:rPr>
        <w:t>d</w:t>
      </w:r>
      <w:r>
        <w:rPr>
          <w:szCs w:val="21"/>
        </w:rPr>
        <w:t xml:space="preserve">. </w:t>
      </w:r>
      <w:r w:rsidR="005C2B63">
        <w:rPr>
          <w:szCs w:val="21"/>
        </w:rPr>
        <w:t>C</w:t>
      </w:r>
      <w:r>
        <w:rPr>
          <w:szCs w:val="21"/>
        </w:rPr>
        <w:t xml:space="preserve">lick </w:t>
      </w:r>
      <w:r w:rsidRPr="00713990">
        <w:rPr>
          <w:b/>
          <w:szCs w:val="21"/>
        </w:rPr>
        <w:t>Save Settings</w:t>
      </w:r>
      <w:r>
        <w:rPr>
          <w:szCs w:val="21"/>
        </w:rPr>
        <w:t xml:space="preserve"> at the bottom of that screen.</w:t>
      </w:r>
    </w:p>
    <w:p w14:paraId="7E181F80" w14:textId="17D3E7CB" w:rsidR="001B3733" w:rsidRDefault="001B3733" w:rsidP="001B3733">
      <w:pPr>
        <w:pStyle w:val="BodyTextL50"/>
      </w:pPr>
      <w:r>
        <w:rPr>
          <w:szCs w:val="21"/>
        </w:rPr>
        <w:t>Check the topology. Has Laptop0 lost connectivity with the wireless router? If so, why?</w:t>
      </w:r>
      <w:r>
        <w:rPr>
          <w:szCs w:val="21"/>
        </w:rPr>
        <w:br/>
      </w:r>
      <w:r>
        <w:rPr>
          <w:szCs w:val="21"/>
        </w:rPr>
        <w:br/>
      </w:r>
      <w:r>
        <w:t>____________________________________________________________________________________</w:t>
      </w:r>
    </w:p>
    <w:p w14:paraId="7E7D6E2D" w14:textId="77777777" w:rsidR="001B3733" w:rsidRPr="00CF4A62" w:rsidRDefault="001B3733" w:rsidP="001B3733">
      <w:pPr>
        <w:pStyle w:val="BodyTextL50"/>
      </w:pPr>
      <w:r>
        <w:t>____________________________________________________________________________________</w:t>
      </w:r>
    </w:p>
    <w:p w14:paraId="6C4D75A2" w14:textId="5D5AA9D9" w:rsidR="00DA7249" w:rsidRPr="007A2646" w:rsidRDefault="00DA7249" w:rsidP="007A2646">
      <w:pPr>
        <w:pStyle w:val="StepHead"/>
        <w:rPr>
          <w:rFonts w:eastAsiaTheme="minorEastAsia"/>
          <w:szCs w:val="24"/>
        </w:rPr>
      </w:pPr>
      <w:r w:rsidRPr="007A2646">
        <w:rPr>
          <w:rFonts w:eastAsiaTheme="minorEastAsia"/>
          <w:szCs w:val="24"/>
        </w:rPr>
        <w:t>Configur</w:t>
      </w:r>
      <w:r w:rsidR="007A2646">
        <w:rPr>
          <w:rFonts w:eastAsiaTheme="minorEastAsia"/>
          <w:szCs w:val="24"/>
        </w:rPr>
        <w:t>e</w:t>
      </w:r>
      <w:r w:rsidRPr="007A2646">
        <w:rPr>
          <w:rFonts w:eastAsiaTheme="minorEastAsia"/>
          <w:szCs w:val="24"/>
        </w:rPr>
        <w:t xml:space="preserve"> WPA2</w:t>
      </w:r>
      <w:r w:rsidR="007A2646">
        <w:rPr>
          <w:rFonts w:eastAsiaTheme="minorEastAsia"/>
          <w:szCs w:val="24"/>
        </w:rPr>
        <w:t xml:space="preserve"> security on the wireless router.</w:t>
      </w:r>
    </w:p>
    <w:p w14:paraId="72A6C7AD" w14:textId="516EE994" w:rsidR="00DA7249" w:rsidRPr="007A2646" w:rsidRDefault="001B3733" w:rsidP="007A2646">
      <w:pPr>
        <w:pStyle w:val="SubStepAlpha"/>
        <w:rPr>
          <w:szCs w:val="24"/>
        </w:rPr>
      </w:pPr>
      <w:r>
        <w:t xml:space="preserve">Return to the wireless router GUI tab. </w:t>
      </w:r>
      <w:r w:rsidR="007A2646" w:rsidRPr="007A2646">
        <w:t xml:space="preserve">Click </w:t>
      </w:r>
      <w:r w:rsidR="00DA7249" w:rsidRPr="007A2646">
        <w:rPr>
          <w:b/>
        </w:rPr>
        <w:t>Wireless &gt; Wireless Security</w:t>
      </w:r>
      <w:r w:rsidR="00DA7249" w:rsidRPr="007A2646">
        <w:t>.</w:t>
      </w:r>
      <w:r w:rsidR="007A2646" w:rsidRPr="007A2646">
        <w:t xml:space="preserve"> </w:t>
      </w:r>
      <w:r w:rsidR="00DA7249" w:rsidRPr="007A2646">
        <w:t xml:space="preserve">Change Security Mode to </w:t>
      </w:r>
      <w:r w:rsidR="00DA7249" w:rsidRPr="007A2646">
        <w:rPr>
          <w:b/>
        </w:rPr>
        <w:t>WPA2 Personal</w:t>
      </w:r>
      <w:r w:rsidR="00DA7249" w:rsidRPr="007A2646">
        <w:t>.</w:t>
      </w:r>
      <w:r w:rsidR="007A2646" w:rsidRPr="007A2646">
        <w:t xml:space="preserve"> </w:t>
      </w:r>
      <w:r w:rsidR="00DA7249" w:rsidRPr="007A2646">
        <w:rPr>
          <w:b/>
        </w:rPr>
        <w:t>AES</w:t>
      </w:r>
      <w:r w:rsidR="00DA7249" w:rsidRPr="007A2646">
        <w:t xml:space="preserve"> is </w:t>
      </w:r>
      <w:r w:rsidR="007A2646">
        <w:t>currently the strongest</w:t>
      </w:r>
      <w:r w:rsidR="00DA7249" w:rsidRPr="007A2646">
        <w:t xml:space="preserve"> encryption protocol</w:t>
      </w:r>
      <w:r w:rsidR="007A2646">
        <w:t xml:space="preserve"> available</w:t>
      </w:r>
      <w:r w:rsidR="00DA7249" w:rsidRPr="007A2646">
        <w:t>. Leave it selected.</w:t>
      </w:r>
    </w:p>
    <w:p w14:paraId="0347338F" w14:textId="0A002170" w:rsidR="00DA7249" w:rsidRPr="00431557" w:rsidRDefault="00514B32" w:rsidP="00431557">
      <w:pPr>
        <w:pStyle w:val="SubStepAlpha"/>
        <w:rPr>
          <w:szCs w:val="24"/>
        </w:rPr>
      </w:pPr>
      <w:r w:rsidRPr="00431557">
        <w:t>Configure the passphrase as</w:t>
      </w:r>
      <w:r w:rsidR="00DA7249" w:rsidRPr="00431557">
        <w:t xml:space="preserve"> </w:t>
      </w:r>
      <w:r w:rsidR="00DA7249" w:rsidRPr="00431557">
        <w:rPr>
          <w:b/>
        </w:rPr>
        <w:t>aCompWiFi</w:t>
      </w:r>
      <w:r w:rsidRPr="00431557">
        <w:t>.</w:t>
      </w:r>
      <w:r w:rsidR="00431557" w:rsidRPr="00431557">
        <w:t xml:space="preserve"> </w:t>
      </w:r>
      <w:r w:rsidR="00DA7249" w:rsidRPr="00431557">
        <w:t xml:space="preserve">Scroll </w:t>
      </w:r>
      <w:r w:rsidR="0012712A">
        <w:t>to the bottom of the window</w:t>
      </w:r>
      <w:r w:rsidR="00DA7249" w:rsidRPr="00431557">
        <w:t xml:space="preserve"> and click </w:t>
      </w:r>
      <w:r w:rsidR="00DA7249" w:rsidRPr="00431557">
        <w:rPr>
          <w:b/>
        </w:rPr>
        <w:t>Save Settings</w:t>
      </w:r>
      <w:r w:rsidR="00DA7249" w:rsidRPr="00431557">
        <w:t>.</w:t>
      </w:r>
    </w:p>
    <w:p w14:paraId="5D91A43A" w14:textId="77777777" w:rsidR="00DA7249" w:rsidRPr="00431557" w:rsidRDefault="00431557" w:rsidP="00431557">
      <w:pPr>
        <w:pStyle w:val="StepHead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Configure</w:t>
      </w:r>
      <w:r w:rsidR="00DA7249" w:rsidRPr="00431557">
        <w:rPr>
          <w:rFonts w:eastAsiaTheme="minorEastAsia"/>
          <w:szCs w:val="24"/>
        </w:rPr>
        <w:t xml:space="preserve"> Laptop0 </w:t>
      </w:r>
      <w:r>
        <w:rPr>
          <w:rFonts w:eastAsiaTheme="minorEastAsia"/>
          <w:szCs w:val="24"/>
        </w:rPr>
        <w:t xml:space="preserve">as a </w:t>
      </w:r>
      <w:r w:rsidR="00DA7249" w:rsidRPr="00431557">
        <w:rPr>
          <w:rFonts w:eastAsiaTheme="minorEastAsia"/>
          <w:szCs w:val="24"/>
        </w:rPr>
        <w:t>wireless client</w:t>
      </w:r>
      <w:r>
        <w:rPr>
          <w:rFonts w:eastAsiaTheme="minorEastAsia"/>
          <w:szCs w:val="24"/>
        </w:rPr>
        <w:t>.</w:t>
      </w:r>
    </w:p>
    <w:p w14:paraId="37563684" w14:textId="23B33EF9" w:rsidR="00F24DC0" w:rsidRDefault="00F24DC0" w:rsidP="00431557">
      <w:pPr>
        <w:pStyle w:val="SubStepAlpha"/>
        <w:rPr>
          <w:szCs w:val="24"/>
        </w:rPr>
      </w:pPr>
      <w:r>
        <w:rPr>
          <w:szCs w:val="24"/>
        </w:rPr>
        <w:t>Co</w:t>
      </w:r>
      <w:r w:rsidR="007F620C">
        <w:rPr>
          <w:szCs w:val="24"/>
        </w:rPr>
        <w:t>nfigure</w:t>
      </w:r>
      <w:r>
        <w:rPr>
          <w:szCs w:val="24"/>
        </w:rPr>
        <w:t xml:space="preserve"> </w:t>
      </w:r>
      <w:r>
        <w:rPr>
          <w:b/>
          <w:szCs w:val="24"/>
        </w:rPr>
        <w:t>Laptop0</w:t>
      </w:r>
      <w:r>
        <w:rPr>
          <w:szCs w:val="24"/>
        </w:rPr>
        <w:t xml:space="preserve"> to </w:t>
      </w:r>
      <w:r w:rsidR="007F620C">
        <w:rPr>
          <w:szCs w:val="24"/>
        </w:rPr>
        <w:t xml:space="preserve">connect to </w:t>
      </w:r>
      <w:r>
        <w:rPr>
          <w:szCs w:val="24"/>
        </w:rPr>
        <w:t>the wireless network using the security settings you configured on the wireless router.</w:t>
      </w:r>
    </w:p>
    <w:p w14:paraId="300FFA5F" w14:textId="3D793FDF" w:rsidR="00CB2726" w:rsidRPr="00CB2726" w:rsidRDefault="00CB2726" w:rsidP="00CB2726">
      <w:pPr>
        <w:pStyle w:val="SubStepNum"/>
      </w:pPr>
      <w:r>
        <w:rPr>
          <w:szCs w:val="24"/>
        </w:rPr>
        <w:t xml:space="preserve">Select </w:t>
      </w:r>
      <w:r w:rsidRPr="00CB2726">
        <w:rPr>
          <w:b/>
          <w:szCs w:val="24"/>
        </w:rPr>
        <w:t>Laptop0 &gt; Desktop &gt; PC Wireless</w:t>
      </w:r>
      <w:r>
        <w:rPr>
          <w:szCs w:val="24"/>
        </w:rPr>
        <w:t>.</w:t>
      </w:r>
    </w:p>
    <w:p w14:paraId="6F9412B8" w14:textId="783286EB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Profiles &gt; New</w:t>
      </w:r>
      <w:r>
        <w:t xml:space="preserve">  and add any name for the profile.</w:t>
      </w:r>
    </w:p>
    <w:p w14:paraId="7BD122C7" w14:textId="28B6EEF0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Advanced Setup</w:t>
      </w:r>
      <w:r>
        <w:t xml:space="preserve"> in the lower right hand corner.</w:t>
      </w:r>
    </w:p>
    <w:p w14:paraId="0CF9241D" w14:textId="2707AB66" w:rsidR="00CB2726" w:rsidRP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Wireless Network Name</w:t>
      </w:r>
      <w:r>
        <w:t xml:space="preserve"> and enter the new SSID name: </w:t>
      </w:r>
      <w:r w:rsidRPr="00CB2726">
        <w:rPr>
          <w:b/>
        </w:rPr>
        <w:t>aCompany</w:t>
      </w:r>
    </w:p>
    <w:p w14:paraId="6C473F92" w14:textId="6EDE2B62" w:rsidR="00CB2726" w:rsidRPr="00CB2726" w:rsidRDefault="00CB2726" w:rsidP="00CB2726">
      <w:pPr>
        <w:pStyle w:val="SubStepNum"/>
      </w:pPr>
      <w:r w:rsidRPr="00CB2726">
        <w:t>Accept the default network settings by selecting</w:t>
      </w:r>
      <w:r>
        <w:rPr>
          <w:b/>
        </w:rPr>
        <w:t xml:space="preserve"> Next</w:t>
      </w:r>
    </w:p>
    <w:p w14:paraId="5C334BE1" w14:textId="13314D99" w:rsidR="00CB2726" w:rsidRPr="00CB2726" w:rsidRDefault="00CB2726" w:rsidP="00CB2726">
      <w:pPr>
        <w:pStyle w:val="SubStepNum"/>
      </w:pPr>
      <w:r w:rsidRPr="00CB2726">
        <w:t>Modify the Security</w:t>
      </w:r>
      <w:r>
        <w:t xml:space="preserve"> using the dropdown box</w:t>
      </w:r>
      <w:r w:rsidRPr="00CB2726">
        <w:t xml:space="preserve"> to </w:t>
      </w:r>
      <w:r w:rsidRPr="00CB2726">
        <w:rPr>
          <w:b/>
        </w:rPr>
        <w:t>WPA2-Personal</w:t>
      </w:r>
      <w:r>
        <w:rPr>
          <w:b/>
        </w:rPr>
        <w:t xml:space="preserve"> </w:t>
      </w:r>
      <w:r w:rsidRPr="00CB2726">
        <w:t>and select</w:t>
      </w:r>
      <w:r>
        <w:rPr>
          <w:b/>
        </w:rPr>
        <w:t xml:space="preserve"> Next</w:t>
      </w:r>
    </w:p>
    <w:p w14:paraId="0940F343" w14:textId="6893A689" w:rsidR="00CB2726" w:rsidRPr="00CB2726" w:rsidRDefault="00CB2726" w:rsidP="00CB2726">
      <w:pPr>
        <w:pStyle w:val="SubStepNum"/>
      </w:pPr>
      <w:r>
        <w:t xml:space="preserve">Enter the pre-shared key: aCompWiFi and select </w:t>
      </w:r>
      <w:r>
        <w:rPr>
          <w:b/>
        </w:rPr>
        <w:t>N</w:t>
      </w:r>
      <w:r w:rsidRPr="00CB2726">
        <w:rPr>
          <w:b/>
        </w:rPr>
        <w:t>ext.</w:t>
      </w:r>
    </w:p>
    <w:p w14:paraId="0368C51E" w14:textId="1D2EEF93" w:rsidR="00CB2726" w:rsidRDefault="00CB2726" w:rsidP="00CB2726">
      <w:pPr>
        <w:pStyle w:val="SubStepNum"/>
      </w:pPr>
      <w:r w:rsidRPr="00CB2726">
        <w:t>Save the profile.</w:t>
      </w:r>
    </w:p>
    <w:p w14:paraId="2CA994EC" w14:textId="79DB1744" w:rsidR="00CB2726" w:rsidRDefault="00CB2726" w:rsidP="00CB2726">
      <w:pPr>
        <w:pStyle w:val="SubStepNum"/>
      </w:pPr>
      <w:r>
        <w:t xml:space="preserve">Select </w:t>
      </w:r>
      <w:r w:rsidRPr="00CB2726">
        <w:rPr>
          <w:b/>
        </w:rPr>
        <w:t>Connect to Network</w:t>
      </w:r>
      <w:r>
        <w:t>.</w:t>
      </w:r>
    </w:p>
    <w:p w14:paraId="65187AE5" w14:textId="25045A23" w:rsidR="00CB2726" w:rsidRPr="00CB2726" w:rsidRDefault="00CB2726" w:rsidP="00CB2726">
      <w:pPr>
        <w:pStyle w:val="SubStepNum"/>
      </w:pPr>
      <w:r>
        <w:t>If the Laptop does not connect successfully, return to the profile and edit. Check your typing of the SSID name and the pre-shared key.</w:t>
      </w:r>
    </w:p>
    <w:p w14:paraId="2BCAF816" w14:textId="77777777" w:rsidR="00DA7249" w:rsidRPr="00431557" w:rsidRDefault="00DA7249" w:rsidP="00431557">
      <w:pPr>
        <w:pStyle w:val="SubStepAlpha"/>
        <w:rPr>
          <w:szCs w:val="24"/>
        </w:rPr>
      </w:pPr>
      <w:r w:rsidRPr="00431557">
        <w:rPr>
          <w:szCs w:val="21"/>
        </w:rPr>
        <w:t>Close</w:t>
      </w:r>
      <w:r w:rsidR="00C8505A">
        <w:rPr>
          <w:szCs w:val="21"/>
        </w:rPr>
        <w:t xml:space="preserve"> the</w:t>
      </w:r>
      <w:r w:rsidRPr="00431557">
        <w:rPr>
          <w:szCs w:val="21"/>
        </w:rPr>
        <w:t xml:space="preserve"> </w:t>
      </w:r>
      <w:r w:rsidRPr="00431557">
        <w:rPr>
          <w:b/>
          <w:szCs w:val="21"/>
        </w:rPr>
        <w:t>PC Wireless</w:t>
      </w:r>
      <w:r w:rsidRPr="00431557">
        <w:rPr>
          <w:szCs w:val="21"/>
        </w:rPr>
        <w:t xml:space="preserve"> window and</w:t>
      </w:r>
      <w:r w:rsidR="00431557" w:rsidRPr="00431557">
        <w:rPr>
          <w:szCs w:val="21"/>
        </w:rPr>
        <w:t xml:space="preserve"> click</w:t>
      </w:r>
      <w:r w:rsidRPr="00431557">
        <w:rPr>
          <w:szCs w:val="21"/>
        </w:rPr>
        <w:t xml:space="preserve"> </w:t>
      </w:r>
      <w:r w:rsidRPr="00431557">
        <w:rPr>
          <w:b/>
          <w:szCs w:val="21"/>
        </w:rPr>
        <w:t>Command Prompt</w:t>
      </w:r>
      <w:r w:rsidRPr="00431557">
        <w:rPr>
          <w:szCs w:val="21"/>
        </w:rPr>
        <w:t>.</w:t>
      </w:r>
    </w:p>
    <w:p w14:paraId="249C1FC9" w14:textId="77777777" w:rsidR="00DA7249" w:rsidRPr="00431557" w:rsidRDefault="00DA7249" w:rsidP="00431557">
      <w:pPr>
        <w:pStyle w:val="SubStepAlpha"/>
        <w:rPr>
          <w:szCs w:val="24"/>
        </w:rPr>
      </w:pPr>
      <w:r w:rsidRPr="00431557">
        <w:rPr>
          <w:szCs w:val="21"/>
        </w:rPr>
        <w:t xml:space="preserve">Type </w:t>
      </w:r>
      <w:r w:rsidRPr="00431557">
        <w:rPr>
          <w:b/>
          <w:szCs w:val="21"/>
        </w:rPr>
        <w:t>ipconfig /all</w:t>
      </w:r>
      <w:r w:rsidRPr="00431557">
        <w:rPr>
          <w:szCs w:val="21"/>
        </w:rPr>
        <w:t xml:space="preserve"> and take note of </w:t>
      </w:r>
      <w:r w:rsidR="00431557">
        <w:rPr>
          <w:szCs w:val="21"/>
        </w:rPr>
        <w:t xml:space="preserve">the </w:t>
      </w:r>
      <w:r w:rsidRPr="00431557">
        <w:rPr>
          <w:szCs w:val="21"/>
        </w:rPr>
        <w:t>IP</w:t>
      </w:r>
      <w:r w:rsidR="00431557">
        <w:rPr>
          <w:szCs w:val="21"/>
        </w:rPr>
        <w:t xml:space="preserve"> address</w:t>
      </w:r>
      <w:r w:rsidRPr="00431557">
        <w:rPr>
          <w:szCs w:val="21"/>
        </w:rPr>
        <w:t xml:space="preserve"> and MAC addresses.</w:t>
      </w:r>
    </w:p>
    <w:p w14:paraId="147C39EA" w14:textId="77777777" w:rsidR="00DA7249" w:rsidRPr="00431557" w:rsidRDefault="00DA7249" w:rsidP="00431557">
      <w:pPr>
        <w:pStyle w:val="StepHead"/>
        <w:rPr>
          <w:rFonts w:eastAsiaTheme="minorEastAsia"/>
          <w:szCs w:val="24"/>
        </w:rPr>
      </w:pPr>
      <w:r w:rsidRPr="00431557">
        <w:rPr>
          <w:rFonts w:eastAsiaTheme="minorEastAsia"/>
          <w:szCs w:val="24"/>
        </w:rPr>
        <w:t>Configur</w:t>
      </w:r>
      <w:r w:rsidR="00431557">
        <w:rPr>
          <w:rFonts w:eastAsiaTheme="minorEastAsia"/>
          <w:szCs w:val="24"/>
        </w:rPr>
        <w:t>e</w:t>
      </w:r>
      <w:r w:rsidRPr="00431557">
        <w:rPr>
          <w:rFonts w:eastAsiaTheme="minorEastAsia"/>
          <w:szCs w:val="24"/>
        </w:rPr>
        <w:t xml:space="preserve"> WRS1 to support MAC </w:t>
      </w:r>
      <w:r w:rsidR="00431557">
        <w:rPr>
          <w:rFonts w:eastAsiaTheme="minorEastAsia"/>
          <w:szCs w:val="24"/>
        </w:rPr>
        <w:t>f</w:t>
      </w:r>
      <w:r w:rsidRPr="00431557">
        <w:rPr>
          <w:rFonts w:eastAsiaTheme="minorEastAsia"/>
          <w:szCs w:val="24"/>
        </w:rPr>
        <w:t>iltering</w:t>
      </w:r>
      <w:r w:rsidR="00431557">
        <w:rPr>
          <w:rFonts w:eastAsiaTheme="minorEastAsia"/>
          <w:szCs w:val="24"/>
        </w:rPr>
        <w:t>.</w:t>
      </w:r>
    </w:p>
    <w:p w14:paraId="7CC67BF4" w14:textId="2E07F384" w:rsidR="00DA7249" w:rsidRPr="00CF4A62" w:rsidRDefault="004570EA" w:rsidP="00CF4A62">
      <w:pPr>
        <w:pStyle w:val="SubStepAlpha"/>
        <w:rPr>
          <w:szCs w:val="24"/>
        </w:rPr>
      </w:pPr>
      <w:r>
        <w:rPr>
          <w:szCs w:val="21"/>
        </w:rPr>
        <w:t xml:space="preserve">Return </w:t>
      </w:r>
      <w:r w:rsidR="00F24DC0">
        <w:rPr>
          <w:szCs w:val="21"/>
        </w:rPr>
        <w:t>to the wireless router’s configuration page.</w:t>
      </w:r>
      <w:r w:rsidR="00431557" w:rsidRPr="00CF4A62">
        <w:rPr>
          <w:szCs w:val="21"/>
        </w:rPr>
        <w:t xml:space="preserve"> </w:t>
      </w:r>
    </w:p>
    <w:p w14:paraId="658E3773" w14:textId="77777777" w:rsidR="00DA7249" w:rsidRPr="00CF4A62" w:rsidRDefault="00DA7249" w:rsidP="00CF4A62">
      <w:pPr>
        <w:pStyle w:val="SubStepAlpha"/>
        <w:rPr>
          <w:szCs w:val="24"/>
        </w:rPr>
      </w:pPr>
      <w:r w:rsidRPr="00CF4A62">
        <w:rPr>
          <w:szCs w:val="21"/>
        </w:rPr>
        <w:t xml:space="preserve">Navigate to </w:t>
      </w:r>
      <w:r w:rsidRPr="00CF4A62">
        <w:rPr>
          <w:b/>
          <w:szCs w:val="21"/>
        </w:rPr>
        <w:t>Wireless &gt; Wireless MAC Filter</w:t>
      </w:r>
      <w:r w:rsidRPr="00CF4A62">
        <w:rPr>
          <w:szCs w:val="21"/>
        </w:rPr>
        <w:t>.</w:t>
      </w:r>
    </w:p>
    <w:p w14:paraId="1BF221B4" w14:textId="77777777" w:rsidR="00DA7249" w:rsidRPr="00CF4A62" w:rsidRDefault="00DA7249" w:rsidP="00CF4A62">
      <w:pPr>
        <w:pStyle w:val="SubStepAlpha"/>
        <w:rPr>
          <w:szCs w:val="24"/>
        </w:rPr>
      </w:pPr>
      <w:r w:rsidRPr="00CF4A62">
        <w:rPr>
          <w:szCs w:val="21"/>
        </w:rPr>
        <w:t xml:space="preserve">Select </w:t>
      </w:r>
      <w:r w:rsidRPr="00CF4A62">
        <w:rPr>
          <w:b/>
          <w:szCs w:val="21"/>
        </w:rPr>
        <w:t>Enabled</w:t>
      </w:r>
      <w:r w:rsidRPr="00CF4A62">
        <w:rPr>
          <w:szCs w:val="21"/>
        </w:rPr>
        <w:t xml:space="preserve"> and </w:t>
      </w:r>
      <w:r w:rsidRPr="00CF4A62">
        <w:rPr>
          <w:b/>
          <w:szCs w:val="21"/>
        </w:rPr>
        <w:t>Permit PCs listed below to access wireless network</w:t>
      </w:r>
      <w:r w:rsidRPr="00CF4A62">
        <w:rPr>
          <w:szCs w:val="21"/>
        </w:rPr>
        <w:t>.</w:t>
      </w:r>
    </w:p>
    <w:p w14:paraId="6343099D" w14:textId="77777777" w:rsidR="004570EA" w:rsidRDefault="00DA7249" w:rsidP="004570EA">
      <w:pPr>
        <w:pStyle w:val="SubStepAlpha"/>
        <w:rPr>
          <w:szCs w:val="24"/>
        </w:rPr>
      </w:pPr>
      <w:r w:rsidRPr="00CF4A62">
        <w:rPr>
          <w:szCs w:val="21"/>
        </w:rPr>
        <w:t>Type in</w:t>
      </w:r>
      <w:r w:rsidR="00CF4A62" w:rsidRPr="00CF4A62">
        <w:rPr>
          <w:szCs w:val="21"/>
        </w:rPr>
        <w:t xml:space="preserve"> the MAC address </w:t>
      </w:r>
      <w:r w:rsidR="00CF4A62" w:rsidRPr="00CF4A62">
        <w:rPr>
          <w:b/>
          <w:szCs w:val="21"/>
        </w:rPr>
        <w:t>for</w:t>
      </w:r>
      <w:r w:rsidRPr="00CF4A62">
        <w:rPr>
          <w:b/>
          <w:szCs w:val="21"/>
        </w:rPr>
        <w:t xml:space="preserve"> Laptop0</w:t>
      </w:r>
      <w:r w:rsidRPr="00CF4A62">
        <w:rPr>
          <w:szCs w:val="21"/>
        </w:rPr>
        <w:t xml:space="preserve"> in the </w:t>
      </w:r>
      <w:r w:rsidRPr="00CF4A62">
        <w:rPr>
          <w:b/>
          <w:szCs w:val="21"/>
        </w:rPr>
        <w:t>MAC 01:</w:t>
      </w:r>
      <w:r w:rsidRPr="00CF4A62">
        <w:rPr>
          <w:szCs w:val="21"/>
        </w:rPr>
        <w:t xml:space="preserve"> field. Notice the MAC address must be in the </w:t>
      </w:r>
      <w:r w:rsidRPr="00CF4A62">
        <w:rPr>
          <w:b/>
          <w:szCs w:val="21"/>
        </w:rPr>
        <w:t>XX:XX:XX:XX:XX:XX</w:t>
      </w:r>
      <w:r w:rsidRPr="00CF4A62">
        <w:rPr>
          <w:szCs w:val="21"/>
        </w:rPr>
        <w:t xml:space="preserve"> format.</w:t>
      </w:r>
    </w:p>
    <w:p w14:paraId="2FC08E00" w14:textId="1B8548B5" w:rsidR="00DA7249" w:rsidRPr="004570EA" w:rsidRDefault="00DA7249" w:rsidP="004570EA">
      <w:pPr>
        <w:pStyle w:val="SubStepAlpha"/>
        <w:rPr>
          <w:szCs w:val="24"/>
        </w:rPr>
      </w:pPr>
      <w:r w:rsidRPr="004570EA">
        <w:rPr>
          <w:szCs w:val="21"/>
        </w:rPr>
        <w:t xml:space="preserve">Scroll </w:t>
      </w:r>
      <w:r w:rsidR="00F24DC0" w:rsidRPr="004570EA">
        <w:rPr>
          <w:szCs w:val="21"/>
        </w:rPr>
        <w:t>to the bottom of the window</w:t>
      </w:r>
      <w:r w:rsidRPr="004570EA">
        <w:rPr>
          <w:szCs w:val="21"/>
        </w:rPr>
        <w:t xml:space="preserve"> and click </w:t>
      </w:r>
      <w:r w:rsidRPr="004570EA">
        <w:rPr>
          <w:b/>
          <w:szCs w:val="21"/>
        </w:rPr>
        <w:t>Save Settings</w:t>
      </w:r>
      <w:r w:rsidRPr="004570EA">
        <w:rPr>
          <w:szCs w:val="21"/>
        </w:rPr>
        <w:t>.</w:t>
      </w:r>
    </w:p>
    <w:p w14:paraId="76974C82" w14:textId="77777777" w:rsidR="00EB20C7" w:rsidRPr="00433A8A" w:rsidRDefault="00EB20C7" w:rsidP="00EB20C7">
      <w:pPr>
        <w:pStyle w:val="SubStepAlpha"/>
        <w:rPr>
          <w:szCs w:val="24"/>
        </w:rPr>
      </w:pPr>
      <w:r>
        <w:rPr>
          <w:szCs w:val="21"/>
        </w:rPr>
        <w:t xml:space="preserve">Reconnect </w:t>
      </w:r>
      <w:r>
        <w:rPr>
          <w:b/>
          <w:szCs w:val="21"/>
        </w:rPr>
        <w:t>Laptop0</w:t>
      </w:r>
      <w:r>
        <w:rPr>
          <w:szCs w:val="21"/>
        </w:rPr>
        <w:t xml:space="preserve"> to the </w:t>
      </w:r>
      <w:r>
        <w:rPr>
          <w:b/>
          <w:szCs w:val="21"/>
        </w:rPr>
        <w:t>WRS1</w:t>
      </w:r>
      <w:r>
        <w:rPr>
          <w:szCs w:val="21"/>
        </w:rPr>
        <w:t xml:space="preserve"> network.</w:t>
      </w:r>
    </w:p>
    <w:p w14:paraId="4DB1D125" w14:textId="61CB500B" w:rsidR="00433A8A" w:rsidRPr="00433A8A" w:rsidRDefault="00433A8A" w:rsidP="00433A8A">
      <w:pPr>
        <w:pStyle w:val="StepHead"/>
        <w:rPr>
          <w:rFonts w:eastAsiaTheme="minorEastAsia"/>
          <w:szCs w:val="24"/>
        </w:rPr>
      </w:pPr>
      <w:r w:rsidRPr="00433A8A">
        <w:rPr>
          <w:rFonts w:eastAsiaTheme="minorEastAsia"/>
          <w:szCs w:val="24"/>
        </w:rPr>
        <w:t>Test the MAC filtering of WRS1</w:t>
      </w:r>
    </w:p>
    <w:p w14:paraId="39B9072E" w14:textId="299A8272" w:rsidR="0012712A" w:rsidRDefault="00EB20C7" w:rsidP="00CF4A62">
      <w:pPr>
        <w:pStyle w:val="SubStepAlpha"/>
        <w:rPr>
          <w:szCs w:val="24"/>
        </w:rPr>
      </w:pPr>
      <w:r>
        <w:rPr>
          <w:szCs w:val="24"/>
        </w:rPr>
        <w:t xml:space="preserve">Add a second laptop to the topology. </w:t>
      </w:r>
    </w:p>
    <w:p w14:paraId="255F1ED9" w14:textId="21880252" w:rsidR="00EB20C7" w:rsidRPr="00EB20C7" w:rsidRDefault="00EB20C7" w:rsidP="00CF4A62">
      <w:pPr>
        <w:pStyle w:val="SubStepAlpha"/>
        <w:rPr>
          <w:szCs w:val="24"/>
        </w:rPr>
      </w:pPr>
      <w:r>
        <w:rPr>
          <w:szCs w:val="24"/>
        </w:rPr>
        <w:t xml:space="preserve">Press the </w:t>
      </w:r>
      <w:r>
        <w:rPr>
          <w:b/>
        </w:rPr>
        <w:t>power</w:t>
      </w:r>
      <w:r>
        <w:t xml:space="preserve"> button on </w:t>
      </w:r>
      <w:r w:rsidR="00974304">
        <w:t>the new laptop</w:t>
      </w:r>
      <w:r>
        <w:t xml:space="preserve"> to turn it off</w:t>
      </w:r>
      <w:r w:rsidR="00974304">
        <w:t xml:space="preserve"> and replace the Ethernet card with a wireless one</w:t>
      </w:r>
      <w:r>
        <w:t>.</w:t>
      </w:r>
    </w:p>
    <w:p w14:paraId="46C8F120" w14:textId="4DB9D3E0" w:rsidR="00433A8A" w:rsidRDefault="00433A8A" w:rsidP="00CF4A62">
      <w:pPr>
        <w:pStyle w:val="SubStepAlpha"/>
        <w:rPr>
          <w:szCs w:val="24"/>
        </w:rPr>
      </w:pPr>
      <w:r>
        <w:rPr>
          <w:szCs w:val="24"/>
        </w:rPr>
        <w:t>Co</w:t>
      </w:r>
      <w:r w:rsidR="004570EA">
        <w:rPr>
          <w:szCs w:val="24"/>
        </w:rPr>
        <w:t>nfigure</w:t>
      </w:r>
      <w:r>
        <w:rPr>
          <w:szCs w:val="24"/>
        </w:rPr>
        <w:t xml:space="preserve"> </w:t>
      </w:r>
      <w:r w:rsidR="00974304">
        <w:rPr>
          <w:szCs w:val="24"/>
        </w:rPr>
        <w:t>the new laptop</w:t>
      </w:r>
      <w:r>
        <w:rPr>
          <w:szCs w:val="24"/>
        </w:rPr>
        <w:t xml:space="preserve"> </w:t>
      </w:r>
      <w:r w:rsidR="004570EA">
        <w:rPr>
          <w:szCs w:val="24"/>
        </w:rPr>
        <w:t>with the security settings required to connect to the wireless router.</w:t>
      </w:r>
    </w:p>
    <w:p w14:paraId="42F21BCC" w14:textId="76E7B640" w:rsidR="00EB20C7" w:rsidRDefault="00433A8A" w:rsidP="00433A8A">
      <w:pPr>
        <w:pStyle w:val="BodyTextL50"/>
      </w:pPr>
      <w:r>
        <w:t>Why are you unable to associate with the access point?</w:t>
      </w:r>
    </w:p>
    <w:p w14:paraId="009840BA" w14:textId="5FEF1B4D" w:rsidR="00433A8A" w:rsidRDefault="00433A8A" w:rsidP="00433A8A">
      <w:pPr>
        <w:pStyle w:val="BodyTextL50"/>
      </w:pPr>
      <w:r>
        <w:t>____________________________________________________________________________________</w:t>
      </w:r>
    </w:p>
    <w:p w14:paraId="3247A7D1" w14:textId="14BD9530" w:rsidR="00433A8A" w:rsidRPr="00CF4A62" w:rsidRDefault="00433A8A" w:rsidP="00433A8A">
      <w:pPr>
        <w:pStyle w:val="BodyTextL50"/>
      </w:pPr>
      <w:r>
        <w:t>____________________________________________________________________________________</w:t>
      </w:r>
    </w:p>
    <w:p w14:paraId="5ED2FE9F" w14:textId="3F2AD63F" w:rsidR="00DA7249" w:rsidRPr="003605C2" w:rsidRDefault="001C2099" w:rsidP="003605C2">
      <w:pPr>
        <w:pStyle w:val="StepHead"/>
        <w:rPr>
          <w:rFonts w:eastAsiaTheme="minorEastAsia"/>
          <w:szCs w:val="24"/>
        </w:rPr>
      </w:pPr>
      <w:bookmarkStart w:id="0" w:name="_GoBack"/>
      <w:bookmarkEnd w:id="0"/>
      <w:r>
        <w:rPr>
          <w:rFonts w:eastAsiaTheme="minorEastAsia"/>
          <w:szCs w:val="24"/>
        </w:rPr>
        <w:t>Disable remote management on the wireless router.</w:t>
      </w:r>
    </w:p>
    <w:p w14:paraId="1FCC7BC6" w14:textId="1393E143" w:rsidR="00974304" w:rsidRPr="00974304" w:rsidRDefault="00974304" w:rsidP="00C8505A">
      <w:pPr>
        <w:pStyle w:val="SubStepAlpha"/>
        <w:rPr>
          <w:szCs w:val="24"/>
        </w:rPr>
      </w:pPr>
      <w:r>
        <w:rPr>
          <w:szCs w:val="24"/>
        </w:rPr>
        <w:t>Check the current status of remote management on the wireless router.  Select Administration &gt; Remote Access.  If it is disabled, enable it.</w:t>
      </w:r>
    </w:p>
    <w:p w14:paraId="284825DA" w14:textId="1B3A3A4A" w:rsidR="00EC1331" w:rsidRPr="00EC1331" w:rsidRDefault="00EC1331" w:rsidP="00C8505A">
      <w:pPr>
        <w:pStyle w:val="SubStepAlpha"/>
        <w:rPr>
          <w:szCs w:val="24"/>
        </w:rPr>
      </w:pPr>
      <w:r>
        <w:rPr>
          <w:szCs w:val="21"/>
        </w:rPr>
        <w:t xml:space="preserve">Select </w:t>
      </w:r>
      <w:r w:rsidR="00974304" w:rsidRPr="00974304">
        <w:rPr>
          <w:szCs w:val="21"/>
        </w:rPr>
        <w:t>the</w:t>
      </w:r>
      <w:r w:rsidR="00974304">
        <w:rPr>
          <w:b/>
          <w:szCs w:val="21"/>
        </w:rPr>
        <w:t xml:space="preserve"> Hacker PC</w:t>
      </w:r>
      <w:r>
        <w:rPr>
          <w:szCs w:val="21"/>
        </w:rPr>
        <w:t xml:space="preserve"> and select the </w:t>
      </w:r>
      <w:r w:rsidRPr="004570EA">
        <w:rPr>
          <w:b/>
          <w:szCs w:val="21"/>
        </w:rPr>
        <w:t>Desktop &gt; Web Browser</w:t>
      </w:r>
      <w:r>
        <w:rPr>
          <w:szCs w:val="21"/>
        </w:rPr>
        <w:t xml:space="preserve">. Enter the address </w:t>
      </w:r>
      <w:r w:rsidRPr="004570EA">
        <w:rPr>
          <w:b/>
          <w:szCs w:val="21"/>
        </w:rPr>
        <w:t>192.</w:t>
      </w:r>
      <w:r w:rsidR="00974304">
        <w:rPr>
          <w:b/>
          <w:szCs w:val="21"/>
        </w:rPr>
        <w:t xml:space="preserve">31.7.100 </w:t>
      </w:r>
      <w:r w:rsidR="00974304" w:rsidRPr="00974304">
        <w:rPr>
          <w:szCs w:val="21"/>
        </w:rPr>
        <w:t>and tap</w:t>
      </w:r>
      <w:r w:rsidR="00974304">
        <w:rPr>
          <w:b/>
          <w:szCs w:val="21"/>
        </w:rPr>
        <w:t xml:space="preserve"> Go</w:t>
      </w:r>
      <w:r>
        <w:rPr>
          <w:szCs w:val="21"/>
        </w:rPr>
        <w:t>. You should be presented with the reques</w:t>
      </w:r>
      <w:r w:rsidR="00974304">
        <w:rPr>
          <w:szCs w:val="21"/>
        </w:rPr>
        <w:t xml:space="preserve">t for a userID and a password.  </w:t>
      </w:r>
      <w:r w:rsidR="001D6D10">
        <w:rPr>
          <w:szCs w:val="21"/>
        </w:rPr>
        <w:t xml:space="preserve">Enter the valid information and you should be able to access the wireless router GUI. </w:t>
      </w:r>
      <w:r>
        <w:rPr>
          <w:szCs w:val="21"/>
        </w:rPr>
        <w:t>Exit the Desktop.</w:t>
      </w:r>
    </w:p>
    <w:p w14:paraId="5F7F09C7" w14:textId="1C955770" w:rsidR="00C8505A" w:rsidRPr="00CF4A62" w:rsidRDefault="004570EA" w:rsidP="00C8505A">
      <w:pPr>
        <w:pStyle w:val="SubStepAlpha"/>
        <w:rPr>
          <w:szCs w:val="24"/>
        </w:rPr>
      </w:pPr>
      <w:r>
        <w:rPr>
          <w:szCs w:val="21"/>
        </w:rPr>
        <w:lastRenderedPageBreak/>
        <w:t>Return</w:t>
      </w:r>
      <w:r w:rsidR="00C8505A">
        <w:rPr>
          <w:szCs w:val="21"/>
        </w:rPr>
        <w:t xml:space="preserve"> to the wireless router’s configuration page.</w:t>
      </w:r>
      <w:r w:rsidR="00C8505A" w:rsidRPr="00CF4A62">
        <w:rPr>
          <w:szCs w:val="21"/>
        </w:rPr>
        <w:t xml:space="preserve"> </w:t>
      </w:r>
    </w:p>
    <w:p w14:paraId="4DAAF26C" w14:textId="0627A984" w:rsidR="00DA7249" w:rsidRPr="004570EA" w:rsidRDefault="003605C2" w:rsidP="003605C2">
      <w:pPr>
        <w:pStyle w:val="SubStepAlpha"/>
        <w:rPr>
          <w:szCs w:val="24"/>
        </w:rPr>
      </w:pPr>
      <w:r w:rsidRPr="003605C2">
        <w:rPr>
          <w:szCs w:val="21"/>
        </w:rPr>
        <w:t>N</w:t>
      </w:r>
      <w:r w:rsidR="00DA7249" w:rsidRPr="003605C2">
        <w:rPr>
          <w:szCs w:val="21"/>
        </w:rPr>
        <w:t xml:space="preserve">avigate </w:t>
      </w:r>
      <w:r w:rsidR="001D6D10">
        <w:rPr>
          <w:szCs w:val="21"/>
        </w:rPr>
        <w:t xml:space="preserve">back to </w:t>
      </w:r>
      <w:r w:rsidR="005C2B63">
        <w:rPr>
          <w:b/>
          <w:szCs w:val="21"/>
        </w:rPr>
        <w:t xml:space="preserve">Administration &gt; Management </w:t>
      </w:r>
      <w:r w:rsidR="005C2B63">
        <w:rPr>
          <w:szCs w:val="21"/>
        </w:rPr>
        <w:t xml:space="preserve">and scroll down to </w:t>
      </w:r>
      <w:r w:rsidR="005C2B63" w:rsidRPr="005C2B63">
        <w:rPr>
          <w:b/>
          <w:szCs w:val="21"/>
        </w:rPr>
        <w:t>Remote Management</w:t>
      </w:r>
      <w:r w:rsidR="00DA7249" w:rsidRPr="003605C2">
        <w:rPr>
          <w:szCs w:val="21"/>
        </w:rPr>
        <w:t>.</w:t>
      </w:r>
      <w:r w:rsidR="005C2B63">
        <w:rPr>
          <w:szCs w:val="21"/>
        </w:rPr>
        <w:t xml:space="preserve"> Select </w:t>
      </w:r>
      <w:r w:rsidR="005C2B63" w:rsidRPr="005C2B63">
        <w:rPr>
          <w:b/>
          <w:szCs w:val="21"/>
        </w:rPr>
        <w:t>Disabled</w:t>
      </w:r>
      <w:r w:rsidR="005C2B63">
        <w:rPr>
          <w:szCs w:val="21"/>
        </w:rPr>
        <w:t xml:space="preserve"> and click </w:t>
      </w:r>
      <w:r w:rsidR="005C2B63" w:rsidRPr="00713990">
        <w:rPr>
          <w:b/>
          <w:szCs w:val="21"/>
        </w:rPr>
        <w:t>Save Settings</w:t>
      </w:r>
      <w:r w:rsidR="005C2B63">
        <w:rPr>
          <w:szCs w:val="21"/>
        </w:rPr>
        <w:t xml:space="preserve"> at the bottom of that screen.</w:t>
      </w:r>
    </w:p>
    <w:p w14:paraId="46B0533E" w14:textId="39D7CE9F" w:rsidR="004570EA" w:rsidRPr="003605C2" w:rsidRDefault="00EC1331" w:rsidP="003605C2">
      <w:pPr>
        <w:pStyle w:val="SubStepAlpha"/>
        <w:rPr>
          <w:szCs w:val="24"/>
        </w:rPr>
      </w:pPr>
      <w:r>
        <w:rPr>
          <w:szCs w:val="21"/>
        </w:rPr>
        <w:t xml:space="preserve">Return to </w:t>
      </w:r>
      <w:r w:rsidR="001D6D10">
        <w:rPr>
          <w:b/>
          <w:szCs w:val="21"/>
        </w:rPr>
        <w:t xml:space="preserve">the Hacker PC </w:t>
      </w:r>
      <w:r w:rsidR="004570EA">
        <w:rPr>
          <w:szCs w:val="21"/>
        </w:rPr>
        <w:t xml:space="preserve">and select the </w:t>
      </w:r>
      <w:r w:rsidR="004570EA" w:rsidRPr="004570EA">
        <w:rPr>
          <w:b/>
          <w:szCs w:val="21"/>
        </w:rPr>
        <w:t>Desktop &gt; Web Browser</w:t>
      </w:r>
      <w:r w:rsidR="004570EA">
        <w:rPr>
          <w:szCs w:val="21"/>
        </w:rPr>
        <w:t xml:space="preserve">. Enter the address </w:t>
      </w:r>
      <w:r w:rsidR="001D6D10">
        <w:rPr>
          <w:b/>
          <w:szCs w:val="21"/>
        </w:rPr>
        <w:t>192.31.7.100</w:t>
      </w:r>
      <w:r w:rsidR="004570EA">
        <w:rPr>
          <w:szCs w:val="21"/>
        </w:rPr>
        <w:t>.</w:t>
      </w:r>
      <w:r>
        <w:rPr>
          <w:szCs w:val="21"/>
        </w:rPr>
        <w:t xml:space="preserve">  You should</w:t>
      </w:r>
      <w:r w:rsidR="001D6D10">
        <w:rPr>
          <w:szCs w:val="21"/>
        </w:rPr>
        <w:t xml:space="preserve"> no longer be able to conn</w:t>
      </w:r>
      <w:r>
        <w:rPr>
          <w:szCs w:val="21"/>
        </w:rPr>
        <w:t>ect via the Web browser.</w:t>
      </w:r>
    </w:p>
    <w:sectPr w:rsidR="004570EA" w:rsidRPr="003605C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CFDB6" w14:textId="77777777" w:rsidR="00A27050" w:rsidRDefault="00A27050" w:rsidP="009E57E4">
      <w:pPr>
        <w:spacing w:after="0" w:line="240" w:lineRule="auto"/>
      </w:pPr>
      <w:r>
        <w:separator/>
      </w:r>
    </w:p>
    <w:p w14:paraId="409E1BD7" w14:textId="77777777" w:rsidR="00A27050" w:rsidRDefault="00A27050"/>
  </w:endnote>
  <w:endnote w:type="continuationSeparator" w:id="0">
    <w:p w14:paraId="43A4928E" w14:textId="77777777" w:rsidR="00A27050" w:rsidRDefault="00A27050" w:rsidP="009E57E4">
      <w:pPr>
        <w:spacing w:after="0" w:line="240" w:lineRule="auto"/>
      </w:pPr>
      <w:r>
        <w:continuationSeparator/>
      </w:r>
    </w:p>
    <w:p w14:paraId="1B972D60" w14:textId="77777777" w:rsidR="00A27050" w:rsidRDefault="00A27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05871" w14:textId="1F186E8B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E56EC">
      <w:fldChar w:fldCharType="begin"/>
    </w:r>
    <w:r w:rsidR="00AE56EC">
      <w:instrText xml:space="preserve"> DATE  \@ "yyyy"  \* MERGEFORMAT </w:instrText>
    </w:r>
    <w:r w:rsidR="00AE56EC">
      <w:fldChar w:fldCharType="separate"/>
    </w:r>
    <w:r w:rsidR="00387517">
      <w:rPr>
        <w:noProof/>
      </w:rPr>
      <w:t>2020</w:t>
    </w:r>
    <w:r w:rsidR="00AE56E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12498" w:rsidRPr="0090659A">
      <w:rPr>
        <w:b/>
        <w:szCs w:val="16"/>
      </w:rPr>
      <w:fldChar w:fldCharType="separate"/>
    </w:r>
    <w:r w:rsidR="00387517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12498" w:rsidRPr="0090659A">
      <w:rPr>
        <w:b/>
        <w:szCs w:val="16"/>
      </w:rPr>
      <w:fldChar w:fldCharType="separate"/>
    </w:r>
    <w:r w:rsidR="00387517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2B41D" w14:textId="62CFBBC8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E56EC">
      <w:fldChar w:fldCharType="begin"/>
    </w:r>
    <w:r w:rsidR="00AE56EC">
      <w:instrText xml:space="preserve"> DATE  \@ "yyyy"  \* MERGEFORMAT </w:instrText>
    </w:r>
    <w:r w:rsidR="00AE56EC">
      <w:fldChar w:fldCharType="separate"/>
    </w:r>
    <w:r w:rsidR="00387517">
      <w:rPr>
        <w:noProof/>
      </w:rPr>
      <w:t>2020</w:t>
    </w:r>
    <w:r w:rsidR="00AE56E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12498" w:rsidRPr="0090659A">
      <w:rPr>
        <w:b/>
        <w:szCs w:val="16"/>
      </w:rPr>
      <w:fldChar w:fldCharType="separate"/>
    </w:r>
    <w:r w:rsidR="00387517">
      <w:rPr>
        <w:b/>
        <w:noProof/>
        <w:szCs w:val="16"/>
      </w:rPr>
      <w:t>1</w:t>
    </w:r>
    <w:r w:rsidR="00B124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124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12498" w:rsidRPr="0090659A">
      <w:rPr>
        <w:b/>
        <w:szCs w:val="16"/>
      </w:rPr>
      <w:fldChar w:fldCharType="separate"/>
    </w:r>
    <w:r w:rsidR="00387517">
      <w:rPr>
        <w:b/>
        <w:noProof/>
        <w:szCs w:val="16"/>
      </w:rPr>
      <w:t>3</w:t>
    </w:r>
    <w:r w:rsidR="00B1249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4DFE2" w14:textId="77777777" w:rsidR="00A27050" w:rsidRDefault="00A27050" w:rsidP="009E57E4">
      <w:pPr>
        <w:spacing w:after="0" w:line="240" w:lineRule="auto"/>
      </w:pPr>
      <w:r>
        <w:separator/>
      </w:r>
    </w:p>
    <w:p w14:paraId="2A7DE44D" w14:textId="77777777" w:rsidR="00A27050" w:rsidRDefault="00A27050"/>
  </w:footnote>
  <w:footnote w:type="continuationSeparator" w:id="0">
    <w:p w14:paraId="7C36749C" w14:textId="77777777" w:rsidR="00A27050" w:rsidRDefault="00A27050" w:rsidP="009E57E4">
      <w:pPr>
        <w:spacing w:after="0" w:line="240" w:lineRule="auto"/>
      </w:pPr>
      <w:r>
        <w:continuationSeparator/>
      </w:r>
    </w:p>
    <w:p w14:paraId="50248420" w14:textId="77777777" w:rsidR="00A27050" w:rsidRDefault="00A270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20620" w14:textId="77777777" w:rsidR="007443E9" w:rsidRDefault="00514B32" w:rsidP="00C52BA6">
    <w:pPr>
      <w:pStyle w:val="PageHead"/>
    </w:pPr>
    <w:r w:rsidRPr="00514B32">
      <w:t>Packet Tracer - Configure Wireless Security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072C2" w14:textId="57772B31" w:rsidR="008C4307" w:rsidRDefault="008336CC">
    <w:pPr>
      <w:pStyle w:val="Header"/>
    </w:pPr>
    <w:r>
      <w:rPr>
        <w:noProof/>
      </w:rPr>
      <w:drawing>
        <wp:inline distT="0" distB="0" distL="0" distR="0" wp14:anchorId="11C0DE81" wp14:editId="2F24BD5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6F4764"/>
    <w:multiLevelType w:val="multilevel"/>
    <w:tmpl w:val="23223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DC3D77"/>
    <w:multiLevelType w:val="multilevel"/>
    <w:tmpl w:val="798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335B08"/>
    <w:multiLevelType w:val="multilevel"/>
    <w:tmpl w:val="185A88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BF93804"/>
    <w:multiLevelType w:val="multilevel"/>
    <w:tmpl w:val="51A6DE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572EA"/>
    <w:multiLevelType w:val="multilevel"/>
    <w:tmpl w:val="7BAC1A0E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03C83"/>
    <w:multiLevelType w:val="multilevel"/>
    <w:tmpl w:val="525862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E549A"/>
    <w:multiLevelType w:val="multilevel"/>
    <w:tmpl w:val="BF8CF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DB39EC"/>
    <w:multiLevelType w:val="multilevel"/>
    <w:tmpl w:val="B7CA55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TaskHead"/>
        <w:lvlText w:val=""/>
        <w:lvlJc w:val="left"/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  <w:num w:numId="1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0"/>
  </w:num>
  <w:num w:numId="16">
    <w:abstractNumId w:val="1"/>
  </w:num>
  <w:num w:numId="17">
    <w:abstractNumId w:val="4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1Nk4zt0hN1rUwMkvSNTExNta1sExO0U21MLQwtTRNNQICJR2l4NTi4sz8PJAWw1oAqPVlrEM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80D"/>
    <w:rsid w:val="00041AF6"/>
    <w:rsid w:val="00044E62"/>
    <w:rsid w:val="000467B6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E69CE"/>
    <w:rsid w:val="000F072C"/>
    <w:rsid w:val="000F11EA"/>
    <w:rsid w:val="000F6743"/>
    <w:rsid w:val="00103152"/>
    <w:rsid w:val="00107B2B"/>
    <w:rsid w:val="00112AC5"/>
    <w:rsid w:val="001133DD"/>
    <w:rsid w:val="00120CBE"/>
    <w:rsid w:val="001220E6"/>
    <w:rsid w:val="00126813"/>
    <w:rsid w:val="0012712A"/>
    <w:rsid w:val="001366EC"/>
    <w:rsid w:val="0014219C"/>
    <w:rsid w:val="001425ED"/>
    <w:rsid w:val="0014591D"/>
    <w:rsid w:val="00154E3A"/>
    <w:rsid w:val="00156A8D"/>
    <w:rsid w:val="00163164"/>
    <w:rsid w:val="00163EF8"/>
    <w:rsid w:val="00164290"/>
    <w:rsid w:val="001710C0"/>
    <w:rsid w:val="001727B5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0589"/>
    <w:rsid w:val="001A15DA"/>
    <w:rsid w:val="001A2694"/>
    <w:rsid w:val="001A3CC7"/>
    <w:rsid w:val="001A634E"/>
    <w:rsid w:val="001A65AD"/>
    <w:rsid w:val="001A69AC"/>
    <w:rsid w:val="001B3733"/>
    <w:rsid w:val="001B3784"/>
    <w:rsid w:val="001B67D8"/>
    <w:rsid w:val="001B6F95"/>
    <w:rsid w:val="001C05A1"/>
    <w:rsid w:val="001C1D9E"/>
    <w:rsid w:val="001C2099"/>
    <w:rsid w:val="001C49C7"/>
    <w:rsid w:val="001C7C3B"/>
    <w:rsid w:val="001D5B6F"/>
    <w:rsid w:val="001D6D10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0289"/>
    <w:rsid w:val="002A4345"/>
    <w:rsid w:val="002A6C56"/>
    <w:rsid w:val="002A76A7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5C2"/>
    <w:rsid w:val="003608AC"/>
    <w:rsid w:val="0036465A"/>
    <w:rsid w:val="00384599"/>
    <w:rsid w:val="00387517"/>
    <w:rsid w:val="00392C65"/>
    <w:rsid w:val="00392ED5"/>
    <w:rsid w:val="00397539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3925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557"/>
    <w:rsid w:val="00431654"/>
    <w:rsid w:val="00432D78"/>
    <w:rsid w:val="00433A8A"/>
    <w:rsid w:val="00434926"/>
    <w:rsid w:val="00444217"/>
    <w:rsid w:val="004478F4"/>
    <w:rsid w:val="00450F7A"/>
    <w:rsid w:val="00452C6D"/>
    <w:rsid w:val="00455E0B"/>
    <w:rsid w:val="004570EA"/>
    <w:rsid w:val="004659EE"/>
    <w:rsid w:val="004842F4"/>
    <w:rsid w:val="004936C2"/>
    <w:rsid w:val="0049379C"/>
    <w:rsid w:val="004A1CA0"/>
    <w:rsid w:val="004A22E9"/>
    <w:rsid w:val="004A508F"/>
    <w:rsid w:val="004A5BC5"/>
    <w:rsid w:val="004A6537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47AF"/>
    <w:rsid w:val="00514B32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4516"/>
    <w:rsid w:val="00595249"/>
    <w:rsid w:val="00596998"/>
    <w:rsid w:val="005A6E62"/>
    <w:rsid w:val="005B3070"/>
    <w:rsid w:val="005B33A5"/>
    <w:rsid w:val="005C2B63"/>
    <w:rsid w:val="005D2B29"/>
    <w:rsid w:val="005D2C8A"/>
    <w:rsid w:val="005D354A"/>
    <w:rsid w:val="005E3235"/>
    <w:rsid w:val="005E4176"/>
    <w:rsid w:val="005E5223"/>
    <w:rsid w:val="005E65B5"/>
    <w:rsid w:val="005F2377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8EC"/>
    <w:rsid w:val="00681961"/>
    <w:rsid w:val="00685F5B"/>
    <w:rsid w:val="00686587"/>
    <w:rsid w:val="006904CF"/>
    <w:rsid w:val="00693574"/>
    <w:rsid w:val="00695EE2"/>
    <w:rsid w:val="0069660B"/>
    <w:rsid w:val="006A1B33"/>
    <w:rsid w:val="006A32B0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C07"/>
    <w:rsid w:val="00705FEC"/>
    <w:rsid w:val="0071147A"/>
    <w:rsid w:val="0071185D"/>
    <w:rsid w:val="00713990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0D4C"/>
    <w:rsid w:val="007A2646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E47B8"/>
    <w:rsid w:val="007F01D5"/>
    <w:rsid w:val="007F0A0B"/>
    <w:rsid w:val="007F3A60"/>
    <w:rsid w:val="007F3D0B"/>
    <w:rsid w:val="007F620C"/>
    <w:rsid w:val="007F7C94"/>
    <w:rsid w:val="00810E4B"/>
    <w:rsid w:val="00811F94"/>
    <w:rsid w:val="00814118"/>
    <w:rsid w:val="00814BAA"/>
    <w:rsid w:val="00815933"/>
    <w:rsid w:val="00824295"/>
    <w:rsid w:val="0082485A"/>
    <w:rsid w:val="008313F3"/>
    <w:rsid w:val="008336CC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281"/>
    <w:rsid w:val="00893877"/>
    <w:rsid w:val="0089532C"/>
    <w:rsid w:val="00896681"/>
    <w:rsid w:val="0089783A"/>
    <w:rsid w:val="008A2749"/>
    <w:rsid w:val="008A3A90"/>
    <w:rsid w:val="008A4FF4"/>
    <w:rsid w:val="008A7481"/>
    <w:rsid w:val="008B06D4"/>
    <w:rsid w:val="008B1691"/>
    <w:rsid w:val="008B4F20"/>
    <w:rsid w:val="008B66B4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CCD"/>
    <w:rsid w:val="00901147"/>
    <w:rsid w:val="00903523"/>
    <w:rsid w:val="00904630"/>
    <w:rsid w:val="0090659A"/>
    <w:rsid w:val="00915986"/>
    <w:rsid w:val="009167FF"/>
    <w:rsid w:val="00917624"/>
    <w:rsid w:val="00927C4C"/>
    <w:rsid w:val="00930386"/>
    <w:rsid w:val="009309F5"/>
    <w:rsid w:val="00933237"/>
    <w:rsid w:val="00933F28"/>
    <w:rsid w:val="009476C0"/>
    <w:rsid w:val="009527A4"/>
    <w:rsid w:val="00963E34"/>
    <w:rsid w:val="00964DFA"/>
    <w:rsid w:val="00972AB7"/>
    <w:rsid w:val="00972F4B"/>
    <w:rsid w:val="00974304"/>
    <w:rsid w:val="00975601"/>
    <w:rsid w:val="0098155C"/>
    <w:rsid w:val="00983B77"/>
    <w:rsid w:val="00987B91"/>
    <w:rsid w:val="009918C3"/>
    <w:rsid w:val="00994F96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57AD"/>
    <w:rsid w:val="009E57E4"/>
    <w:rsid w:val="009E7C17"/>
    <w:rsid w:val="009E7F7F"/>
    <w:rsid w:val="009F6DAC"/>
    <w:rsid w:val="00A014A3"/>
    <w:rsid w:val="00A015DC"/>
    <w:rsid w:val="00A0412D"/>
    <w:rsid w:val="00A1339F"/>
    <w:rsid w:val="00A21211"/>
    <w:rsid w:val="00A25559"/>
    <w:rsid w:val="00A266EA"/>
    <w:rsid w:val="00A27050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1A8D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E56EC"/>
    <w:rsid w:val="00AF0D03"/>
    <w:rsid w:val="00AF2DBD"/>
    <w:rsid w:val="00AF5650"/>
    <w:rsid w:val="00B00914"/>
    <w:rsid w:val="00B02A8E"/>
    <w:rsid w:val="00B02AD4"/>
    <w:rsid w:val="00B052EE"/>
    <w:rsid w:val="00B1081F"/>
    <w:rsid w:val="00B12498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77495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01A"/>
    <w:rsid w:val="00BC7CAC"/>
    <w:rsid w:val="00BD530A"/>
    <w:rsid w:val="00BD6D76"/>
    <w:rsid w:val="00BE56B3"/>
    <w:rsid w:val="00BF04E8"/>
    <w:rsid w:val="00BF16BF"/>
    <w:rsid w:val="00BF3718"/>
    <w:rsid w:val="00BF3A5C"/>
    <w:rsid w:val="00BF3D42"/>
    <w:rsid w:val="00BF4D1F"/>
    <w:rsid w:val="00C02A73"/>
    <w:rsid w:val="00C063D2"/>
    <w:rsid w:val="00C07FD9"/>
    <w:rsid w:val="00C10955"/>
    <w:rsid w:val="00C10A37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505A"/>
    <w:rsid w:val="00C865B1"/>
    <w:rsid w:val="00C90311"/>
    <w:rsid w:val="00C91C26"/>
    <w:rsid w:val="00CA0565"/>
    <w:rsid w:val="00CA5E14"/>
    <w:rsid w:val="00CA63B5"/>
    <w:rsid w:val="00CA73D5"/>
    <w:rsid w:val="00CB2726"/>
    <w:rsid w:val="00CC1C87"/>
    <w:rsid w:val="00CC3000"/>
    <w:rsid w:val="00CC4859"/>
    <w:rsid w:val="00CC5FDF"/>
    <w:rsid w:val="00CC7A35"/>
    <w:rsid w:val="00CD072A"/>
    <w:rsid w:val="00CD7F73"/>
    <w:rsid w:val="00CE26C5"/>
    <w:rsid w:val="00CE36AF"/>
    <w:rsid w:val="00CE54DD"/>
    <w:rsid w:val="00CF0DA5"/>
    <w:rsid w:val="00CF4A62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4AF6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510E"/>
    <w:rsid w:val="00D977E8"/>
    <w:rsid w:val="00DA4C59"/>
    <w:rsid w:val="00DA724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276E2"/>
    <w:rsid w:val="00E40F76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4851"/>
    <w:rsid w:val="00EA486E"/>
    <w:rsid w:val="00EA4FA3"/>
    <w:rsid w:val="00EB001B"/>
    <w:rsid w:val="00EB20C7"/>
    <w:rsid w:val="00EB6C33"/>
    <w:rsid w:val="00EC1331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BC6"/>
    <w:rsid w:val="00F06FDD"/>
    <w:rsid w:val="00F10819"/>
    <w:rsid w:val="00F16F35"/>
    <w:rsid w:val="00F21C7D"/>
    <w:rsid w:val="00F2229D"/>
    <w:rsid w:val="00F24DC0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7A17"/>
  <w15:docId w15:val="{7604D7B4-BE14-4859-A03F-1D27D1B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4591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1459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59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591D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4591D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4591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4591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591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4591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4591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591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4591D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4591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4591D"/>
    <w:pPr>
      <w:keepLines w:val="0"/>
      <w:widowControl w:val="0"/>
      <w:numPr>
        <w:numId w:val="3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14591D"/>
    <w:rPr>
      <w:b/>
      <w:sz w:val="32"/>
    </w:rPr>
  </w:style>
  <w:style w:type="paragraph" w:customStyle="1" w:styleId="PageHead">
    <w:name w:val="Page Head"/>
    <w:basedOn w:val="Normal"/>
    <w:qFormat/>
    <w:rsid w:val="0014591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14591D"/>
    <w:pPr>
      <w:numPr>
        <w:ilvl w:val="2"/>
        <w:numId w:val="4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145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591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4591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4591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591D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4591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4591D"/>
  </w:style>
  <w:style w:type="table" w:styleId="TableGrid">
    <w:name w:val="Table Grid"/>
    <w:basedOn w:val="TableNormal"/>
    <w:uiPriority w:val="59"/>
    <w:rsid w:val="00145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4591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14591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14591D"/>
    <w:pPr>
      <w:numPr>
        <w:numId w:val="16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14591D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14591D"/>
    <w:pPr>
      <w:keepNext/>
      <w:numPr>
        <w:numId w:val="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4591D"/>
    <w:pPr>
      <w:numPr>
        <w:ilvl w:val="3"/>
        <w:numId w:val="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14591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4591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14591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4591D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14591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4591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459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4591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4591D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14591D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14591D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4591D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14591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4591D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4591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14591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4591D"/>
    <w:pPr>
      <w:numPr>
        <w:numId w:val="4"/>
      </w:numPr>
    </w:pPr>
  </w:style>
  <w:style w:type="paragraph" w:customStyle="1" w:styleId="CMDOutput">
    <w:name w:val="CMD Output"/>
    <w:basedOn w:val="CMD"/>
    <w:qFormat/>
    <w:rsid w:val="0014591D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14591D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14591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4591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459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459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459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9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591D"/>
    <w:rPr>
      <w:b/>
      <w:bCs/>
    </w:rPr>
  </w:style>
  <w:style w:type="paragraph" w:customStyle="1" w:styleId="ReflectionQ">
    <w:name w:val="Reflection Q"/>
    <w:basedOn w:val="BodyTextL25"/>
    <w:qFormat/>
    <w:rsid w:val="0014591D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4591D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14591D"/>
    <w:rPr>
      <w:rFonts w:eastAsia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4591D"/>
    <w:pPr>
      <w:spacing w:before="0" w:after="120" w:line="240" w:lineRule="auto"/>
    </w:pPr>
    <w:rPr>
      <w:rFonts w:eastAsia="Times New Roman"/>
      <w:sz w:val="20"/>
      <w:szCs w:val="24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14591D"/>
    <w:rPr>
      <w:rFonts w:eastAsia="Times New Roman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4591D"/>
    <w:rPr>
      <w:rFonts w:eastAsia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4591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4591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4591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4591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4591D"/>
    <w:rPr>
      <w:rFonts w:eastAsia="Times New Roman" w:cs="Arial"/>
      <w:sz w:val="22"/>
      <w:szCs w:val="22"/>
    </w:rPr>
  </w:style>
  <w:style w:type="paragraph" w:customStyle="1" w:styleId="TaskHead">
    <w:name w:val="Task Head"/>
    <w:basedOn w:val="PartHead"/>
    <w:next w:val="BodyTextL25"/>
    <w:rsid w:val="0014591D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14591D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14591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591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4591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4591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4591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4591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4591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4591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4591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4591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4591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4591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4591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4591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459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4591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4591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4591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4591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4591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4591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4591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4591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4591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4591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4591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4591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4591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14591D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14591D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4591D"/>
    <w:rPr>
      <w:b/>
    </w:rPr>
  </w:style>
  <w:style w:type="character" w:customStyle="1" w:styleId="CMDChar">
    <w:name w:val="CMD Char"/>
    <w:basedOn w:val="DefaultParagraphFont"/>
    <w:link w:val="CMD"/>
    <w:rsid w:val="0014591D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14591D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14591D"/>
    <w:rPr>
      <w:rFonts w:eastAsia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ITE_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28553-D255-4D5A-A001-8FFB015A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ITE_Lab_Template.dotx</Template>
  <TotalTime>1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Tin</cp:lastModifiedBy>
  <cp:revision>4</cp:revision>
  <dcterms:created xsi:type="dcterms:W3CDTF">2018-08-09T17:51:00Z</dcterms:created>
  <dcterms:modified xsi:type="dcterms:W3CDTF">2020-10-08T21:36:00Z</dcterms:modified>
</cp:coreProperties>
</file>